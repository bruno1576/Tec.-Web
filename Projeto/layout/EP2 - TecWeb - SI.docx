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9A7" w:rsidRPr="00FA1E00" w:rsidRDefault="001926E3" w:rsidP="00966475">
      <w:pPr>
        <w:pStyle w:val="Ttulo"/>
      </w:pPr>
      <w:r>
        <w:rPr>
          <w:b/>
        </w:rPr>
        <w:t xml:space="preserve">Exercícios Práticos </w:t>
      </w:r>
      <w:proofErr w:type="gramStart"/>
      <w:r>
        <w:rPr>
          <w:b/>
        </w:rPr>
        <w:t>2</w:t>
      </w:r>
      <w:proofErr w:type="gramEnd"/>
    </w:p>
    <w:p w:rsidR="00272AB1" w:rsidRDefault="00CA0466" w:rsidP="00FA1E00">
      <w:r>
        <w:rPr>
          <w:b/>
        </w:rPr>
        <w:t xml:space="preserve">Regras gerais: </w:t>
      </w:r>
      <w:r w:rsidR="00272AB1">
        <w:t xml:space="preserve">Todas as entregas serão aceitas apenas via </w:t>
      </w:r>
      <w:proofErr w:type="spellStart"/>
      <w:r w:rsidR="00272AB1">
        <w:t>Github</w:t>
      </w:r>
      <w:proofErr w:type="spellEnd"/>
      <w:r w:rsidR="00272AB1">
        <w:t xml:space="preserve"> nos repositórios especificados, não serão abertas exceções. Quaisquer e-mails contendo exercícios serão desconsiderados.</w:t>
      </w:r>
    </w:p>
    <w:p w:rsidR="00272AB1" w:rsidRDefault="00272AB1" w:rsidP="00FA1E00">
      <w:r>
        <w:t xml:space="preserve">Sempre indiquem os autores via nome e RA. Para que eu possa subir a correção dos exercícios de vocês, coloquem o meu usuário do </w:t>
      </w:r>
      <w:proofErr w:type="spellStart"/>
      <w:r>
        <w:t>Github</w:t>
      </w:r>
      <w:proofErr w:type="spellEnd"/>
      <w:r>
        <w:t xml:space="preserve"> como colaborador (</w:t>
      </w:r>
      <w:r>
        <w:rPr>
          <w:b/>
        </w:rPr>
        <w:t>Professor-Yuri</w:t>
      </w:r>
      <w:r>
        <w:t>).</w:t>
      </w:r>
    </w:p>
    <w:p w:rsidR="00BE7E7E" w:rsidRDefault="00BE7E7E" w:rsidP="00FA1E00"/>
    <w:p w:rsidR="00272AB1" w:rsidRDefault="00272AB1" w:rsidP="00FA1E00">
      <w:r>
        <w:t xml:space="preserve">Você pode acompanhar as suas notas parciais pela planilha: </w:t>
      </w:r>
      <w:hyperlink r:id="rId8" w:history="1">
        <w:r w:rsidRPr="00AC7CAB">
          <w:rPr>
            <w:rStyle w:val="Hyperlink"/>
          </w:rPr>
          <w:t>https://1drv.ms/x/s!AsfYotShRmV9gTvz3wZjgf4PMbHs</w:t>
        </w:r>
      </w:hyperlink>
      <w:r>
        <w:t xml:space="preserve"> </w:t>
      </w:r>
    </w:p>
    <w:p w:rsidR="00BE7E7E" w:rsidRDefault="00BE7E7E" w:rsidP="00FA1E00"/>
    <w:p w:rsidR="00BE7E7E" w:rsidRPr="00272AB1" w:rsidRDefault="00BE7E7E" w:rsidP="00FA1E00">
      <w:r>
        <w:t>Atenção para a organização dos arquivos: pastas e arquivos sem o nome especificado, arquivos sem terminação ou arquivos fora do formato pedido não serão considerados.</w:t>
      </w:r>
    </w:p>
    <w:p w:rsidR="00FA1E00" w:rsidRPr="00FA1E00" w:rsidRDefault="00FA1E00" w:rsidP="00FA1E00"/>
    <w:p w:rsidR="00966475" w:rsidRDefault="001926E3" w:rsidP="00966475">
      <w:pPr>
        <w:pStyle w:val="Ttulo"/>
        <w:rPr>
          <w:sz w:val="44"/>
          <w:szCs w:val="44"/>
        </w:rPr>
      </w:pPr>
      <w:r>
        <w:rPr>
          <w:sz w:val="44"/>
          <w:szCs w:val="44"/>
        </w:rPr>
        <w:t xml:space="preserve">Para fazer </w:t>
      </w:r>
      <w:proofErr w:type="gramStart"/>
      <w:r>
        <w:rPr>
          <w:sz w:val="44"/>
          <w:szCs w:val="44"/>
        </w:rPr>
        <w:t>em duplas ou trios</w:t>
      </w:r>
      <w:proofErr w:type="gramEnd"/>
      <w:r w:rsidR="00A35947">
        <w:rPr>
          <w:sz w:val="44"/>
          <w:szCs w:val="44"/>
        </w:rPr>
        <w:t xml:space="preserve"> (vale 5.0)</w:t>
      </w:r>
    </w:p>
    <w:p w:rsidR="001926E3" w:rsidRDefault="001926E3" w:rsidP="001926E3">
      <w:r>
        <w:rPr>
          <w:b/>
        </w:rPr>
        <w:t xml:space="preserve">Regras para a entrega: </w:t>
      </w:r>
      <w:r w:rsidR="005058DE">
        <w:t xml:space="preserve">Dentro do repositório de </w:t>
      </w:r>
      <w:proofErr w:type="spellStart"/>
      <w:proofErr w:type="gramStart"/>
      <w:r w:rsidR="005058DE">
        <w:t>TecWeb</w:t>
      </w:r>
      <w:proofErr w:type="spellEnd"/>
      <w:proofErr w:type="gramEnd"/>
      <w:r w:rsidR="005058DE">
        <w:t xml:space="preserve"> no </w:t>
      </w:r>
      <w:proofErr w:type="spellStart"/>
      <w:r w:rsidR="005058DE">
        <w:t>Github</w:t>
      </w:r>
      <w:proofErr w:type="spellEnd"/>
      <w:r w:rsidR="005058DE">
        <w:t xml:space="preserve"> de aulas, crie uma pasta chamada </w:t>
      </w:r>
      <w:r w:rsidR="00181BCA">
        <w:rPr>
          <w:b/>
        </w:rPr>
        <w:t>EP2</w:t>
      </w:r>
      <w:r w:rsidR="00181BCA">
        <w:t>, dentro dela coloque um arquivo HTML para cada exercício (</w:t>
      </w:r>
      <w:proofErr w:type="spellStart"/>
      <w:r w:rsidR="00181BCA">
        <w:t>ex</w:t>
      </w:r>
      <w:proofErr w:type="spellEnd"/>
      <w:r w:rsidR="00181BCA">
        <w:t>: exercicio1.html, exercicio2.html).</w:t>
      </w:r>
    </w:p>
    <w:p w:rsidR="001926E3" w:rsidRPr="001926E3" w:rsidRDefault="00FA1E00" w:rsidP="001926E3">
      <w:r w:rsidRPr="00FA1E00">
        <w:rPr>
          <w:b/>
        </w:rPr>
        <w:t>Prazo</w:t>
      </w:r>
      <w:r>
        <w:rPr>
          <w:b/>
        </w:rPr>
        <w:t xml:space="preserve"> de entrega: </w:t>
      </w:r>
      <w:r>
        <w:t xml:space="preserve">22/08/17 </w:t>
      </w:r>
      <w:proofErr w:type="gramStart"/>
      <w:r>
        <w:t>23:59</w:t>
      </w:r>
      <w:proofErr w:type="gramEnd"/>
    </w:p>
    <w:p w:rsidR="00A35947" w:rsidRPr="00296780" w:rsidRDefault="00296780" w:rsidP="00A35947">
      <w:pPr>
        <w:pStyle w:val="NormalWeb"/>
        <w:rPr>
          <w:rFonts w:ascii="Arial" w:hAnsi="Arial" w:cs="Arial"/>
          <w:color w:val="000000"/>
        </w:rPr>
      </w:pPr>
      <w:proofErr w:type="gramStart"/>
      <w:r w:rsidRPr="00296780">
        <w:rPr>
          <w:rFonts w:ascii="Arial" w:hAnsi="Arial" w:cs="Arial"/>
          <w:color w:val="000000"/>
        </w:rPr>
        <w:t>1</w:t>
      </w:r>
      <w:proofErr w:type="gramEnd"/>
      <w:r w:rsidR="00A35947" w:rsidRPr="00296780">
        <w:rPr>
          <w:rFonts w:ascii="Arial" w:hAnsi="Arial" w:cs="Arial"/>
          <w:color w:val="000000"/>
        </w:rPr>
        <w:t xml:space="preserve">) Faça uma página em </w:t>
      </w:r>
      <w:r w:rsidRPr="00296780">
        <w:rPr>
          <w:rFonts w:ascii="Arial" w:hAnsi="Arial" w:cs="Arial"/>
          <w:color w:val="000000"/>
        </w:rPr>
        <w:t>HTML</w:t>
      </w:r>
      <w:r w:rsidR="00A35947" w:rsidRPr="00296780">
        <w:rPr>
          <w:rFonts w:ascii="Arial" w:hAnsi="Arial" w:cs="Arial"/>
          <w:color w:val="000000"/>
        </w:rPr>
        <w:t xml:space="preserve"> para exibir o seguinte resultado:</w:t>
      </w:r>
    </w:p>
    <w:p w:rsidR="00296780" w:rsidRPr="00296780" w:rsidRDefault="00A35947" w:rsidP="00296780">
      <w:pPr>
        <w:pStyle w:val="NormalWeb"/>
        <w:numPr>
          <w:ilvl w:val="0"/>
          <w:numId w:val="20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Fechar contrato.</w:t>
      </w:r>
    </w:p>
    <w:p w:rsidR="00296780" w:rsidRPr="00296780" w:rsidRDefault="00A35947" w:rsidP="00296780">
      <w:pPr>
        <w:pStyle w:val="NormalWeb"/>
        <w:numPr>
          <w:ilvl w:val="0"/>
          <w:numId w:val="20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Análise de sistema.</w:t>
      </w:r>
    </w:p>
    <w:p w:rsidR="00296780" w:rsidRPr="00296780" w:rsidRDefault="00296780" w:rsidP="00296780">
      <w:pPr>
        <w:pStyle w:val="NormalWeb"/>
        <w:numPr>
          <w:ilvl w:val="1"/>
          <w:numId w:val="20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A</w:t>
      </w:r>
      <w:r w:rsidR="00A35947" w:rsidRPr="00296780">
        <w:rPr>
          <w:rFonts w:ascii="Arial" w:hAnsi="Arial" w:cs="Arial"/>
          <w:color w:val="000000"/>
        </w:rPr>
        <w:t>valiação da empresa.</w:t>
      </w:r>
    </w:p>
    <w:p w:rsidR="00296780" w:rsidRPr="00296780" w:rsidRDefault="00A35947" w:rsidP="00296780">
      <w:pPr>
        <w:pStyle w:val="NormalWeb"/>
        <w:numPr>
          <w:ilvl w:val="2"/>
          <w:numId w:val="20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Entrevista com f</w:t>
      </w:r>
      <w:bookmarkStart w:id="0" w:name="_GoBack"/>
      <w:bookmarkEnd w:id="0"/>
      <w:r w:rsidRPr="00296780">
        <w:rPr>
          <w:rFonts w:ascii="Arial" w:hAnsi="Arial" w:cs="Arial"/>
          <w:color w:val="000000"/>
        </w:rPr>
        <w:t>uncionários.</w:t>
      </w:r>
    </w:p>
    <w:p w:rsidR="00296780" w:rsidRPr="00296780" w:rsidRDefault="00A35947" w:rsidP="00296780">
      <w:pPr>
        <w:pStyle w:val="NormalWeb"/>
        <w:numPr>
          <w:ilvl w:val="2"/>
          <w:numId w:val="20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Pesquisa de documentação da empresa.</w:t>
      </w:r>
    </w:p>
    <w:p w:rsidR="00296780" w:rsidRPr="00296780" w:rsidRDefault="00A35947" w:rsidP="00296780">
      <w:pPr>
        <w:pStyle w:val="NormalWeb"/>
        <w:numPr>
          <w:ilvl w:val="1"/>
          <w:numId w:val="20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Programação.</w:t>
      </w:r>
    </w:p>
    <w:p w:rsidR="00296780" w:rsidRPr="00296780" w:rsidRDefault="00A35947" w:rsidP="00296780">
      <w:pPr>
        <w:pStyle w:val="NormalWeb"/>
        <w:numPr>
          <w:ilvl w:val="1"/>
          <w:numId w:val="20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Aprovação do projeto.</w:t>
      </w:r>
    </w:p>
    <w:p w:rsidR="00A35947" w:rsidRPr="00296780" w:rsidRDefault="00A35947" w:rsidP="00296780">
      <w:pPr>
        <w:pStyle w:val="NormalWeb"/>
        <w:numPr>
          <w:ilvl w:val="0"/>
          <w:numId w:val="20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Treinamento dos usuário</w:t>
      </w:r>
      <w:r w:rsidR="009247E8">
        <w:rPr>
          <w:rFonts w:ascii="Arial" w:hAnsi="Arial" w:cs="Arial"/>
          <w:color w:val="000000"/>
        </w:rPr>
        <w:t>s</w:t>
      </w:r>
      <w:r w:rsidRPr="00296780">
        <w:rPr>
          <w:rFonts w:ascii="Arial" w:hAnsi="Arial" w:cs="Arial"/>
          <w:color w:val="000000"/>
        </w:rPr>
        <w:t>.</w:t>
      </w:r>
    </w:p>
    <w:p w:rsidR="00296780" w:rsidRDefault="00296780" w:rsidP="00296780">
      <w:pPr>
        <w:pStyle w:val="NormalWeb"/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 xml:space="preserve">Dica: veja como funcionam listas aninhadas. </w:t>
      </w:r>
    </w:p>
    <w:p w:rsidR="00296780" w:rsidRPr="00296780" w:rsidRDefault="00296780" w:rsidP="00296780">
      <w:pPr>
        <w:pStyle w:val="NormalWeb"/>
        <w:rPr>
          <w:rFonts w:ascii="Arial" w:hAnsi="Arial" w:cs="Arial"/>
          <w:color w:val="000000"/>
        </w:rPr>
      </w:pPr>
      <w:proofErr w:type="gramStart"/>
      <w:r w:rsidRPr="00296780">
        <w:rPr>
          <w:rFonts w:ascii="Arial" w:hAnsi="Arial" w:cs="Arial"/>
          <w:color w:val="000000"/>
        </w:rPr>
        <w:lastRenderedPageBreak/>
        <w:t>2</w:t>
      </w:r>
      <w:proofErr w:type="gramEnd"/>
      <w:r w:rsidRPr="00296780">
        <w:rPr>
          <w:rFonts w:ascii="Arial" w:hAnsi="Arial" w:cs="Arial"/>
          <w:color w:val="000000"/>
        </w:rPr>
        <w:t>) Faça uma página em HTML para exibir o seguinte resultado:</w:t>
      </w:r>
    </w:p>
    <w:p w:rsidR="00296780" w:rsidRDefault="00296780" w:rsidP="00296780">
      <w:pPr>
        <w:pStyle w:val="NormalWeb"/>
        <w:numPr>
          <w:ilvl w:val="0"/>
          <w:numId w:val="22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Titanic</w:t>
      </w:r>
    </w:p>
    <w:p w:rsidR="00296780" w:rsidRDefault="00296780" w:rsidP="00296780">
      <w:pPr>
        <w:pStyle w:val="NormalWeb"/>
        <w:numPr>
          <w:ilvl w:val="0"/>
          <w:numId w:val="22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Meu primeiro amor</w:t>
      </w:r>
    </w:p>
    <w:p w:rsidR="00296780" w:rsidRPr="00296780" w:rsidRDefault="00296780" w:rsidP="00296780">
      <w:pPr>
        <w:pStyle w:val="NormalWeb"/>
        <w:numPr>
          <w:ilvl w:val="0"/>
          <w:numId w:val="22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Uma linda mulher</w:t>
      </w:r>
      <w:r>
        <w:rPr>
          <w:rFonts w:ascii="Arial" w:hAnsi="Arial" w:cs="Arial"/>
          <w:color w:val="000000"/>
        </w:rPr>
        <w:br/>
      </w:r>
    </w:p>
    <w:p w:rsidR="00296780" w:rsidRDefault="00296780" w:rsidP="00296780">
      <w:pPr>
        <w:pStyle w:val="NormalWeb"/>
        <w:numPr>
          <w:ilvl w:val="0"/>
          <w:numId w:val="23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Exterminador do futuro II</w:t>
      </w:r>
    </w:p>
    <w:p w:rsidR="00296780" w:rsidRDefault="00296780" w:rsidP="00296780">
      <w:pPr>
        <w:pStyle w:val="NormalWeb"/>
        <w:numPr>
          <w:ilvl w:val="0"/>
          <w:numId w:val="23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 xml:space="preserve">De volta para o futuro I, II, </w:t>
      </w:r>
      <w:proofErr w:type="gramStart"/>
      <w:r w:rsidRPr="00296780">
        <w:rPr>
          <w:rFonts w:ascii="Arial" w:hAnsi="Arial" w:cs="Arial"/>
          <w:color w:val="000000"/>
        </w:rPr>
        <w:t>III</w:t>
      </w:r>
      <w:proofErr w:type="gramEnd"/>
    </w:p>
    <w:p w:rsidR="00296780" w:rsidRDefault="00296780" w:rsidP="00296780">
      <w:pPr>
        <w:pStyle w:val="NormalWeb"/>
        <w:numPr>
          <w:ilvl w:val="0"/>
          <w:numId w:val="23"/>
        </w:numPr>
        <w:rPr>
          <w:rFonts w:ascii="Arial" w:hAnsi="Arial" w:cs="Arial"/>
          <w:color w:val="000000"/>
        </w:rPr>
      </w:pPr>
      <w:proofErr w:type="spellStart"/>
      <w:r w:rsidRPr="00296780">
        <w:rPr>
          <w:rFonts w:ascii="Arial" w:hAnsi="Arial" w:cs="Arial"/>
          <w:color w:val="000000"/>
        </w:rPr>
        <w:t>Idiana</w:t>
      </w:r>
      <w:proofErr w:type="spellEnd"/>
      <w:r w:rsidRPr="00296780">
        <w:rPr>
          <w:rFonts w:ascii="Arial" w:hAnsi="Arial" w:cs="Arial"/>
          <w:color w:val="000000"/>
        </w:rPr>
        <w:t xml:space="preserve"> Jones</w:t>
      </w:r>
      <w:r>
        <w:rPr>
          <w:rFonts w:ascii="Arial" w:hAnsi="Arial" w:cs="Arial"/>
          <w:color w:val="000000"/>
        </w:rPr>
        <w:br/>
      </w:r>
    </w:p>
    <w:p w:rsidR="00296780" w:rsidRDefault="00296780" w:rsidP="00296780">
      <w:pPr>
        <w:pStyle w:val="NormalWeb"/>
        <w:numPr>
          <w:ilvl w:val="0"/>
          <w:numId w:val="25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Sexta-feira 13</w:t>
      </w:r>
    </w:p>
    <w:p w:rsidR="00296780" w:rsidRDefault="00296780" w:rsidP="00296780">
      <w:pPr>
        <w:pStyle w:val="NormalWeb"/>
        <w:numPr>
          <w:ilvl w:val="0"/>
          <w:numId w:val="25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A hora do pesadelo</w:t>
      </w:r>
    </w:p>
    <w:p w:rsidR="00296780" w:rsidRDefault="00296780" w:rsidP="00296780">
      <w:pPr>
        <w:pStyle w:val="NormalWeb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Dica: veja a propriedade de lista </w:t>
      </w:r>
      <w:r>
        <w:rPr>
          <w:rFonts w:ascii="Arial" w:hAnsi="Arial" w:cs="Arial"/>
          <w:b/>
          <w:color w:val="000000"/>
        </w:rPr>
        <w:t>start</w:t>
      </w:r>
    </w:p>
    <w:p w:rsidR="00296780" w:rsidRDefault="00296780" w:rsidP="00296780">
      <w:pPr>
        <w:pStyle w:val="NormalWeb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3</w:t>
      </w:r>
      <w:proofErr w:type="gramEnd"/>
      <w:r>
        <w:rPr>
          <w:rFonts w:ascii="Arial" w:hAnsi="Arial" w:cs="Arial"/>
          <w:color w:val="000000"/>
        </w:rPr>
        <w:t>) Crie em HTML a seguinte tabela:</w:t>
      </w:r>
    </w:p>
    <w:p w:rsidR="00296780" w:rsidRPr="00296780" w:rsidRDefault="00296780" w:rsidP="00296780">
      <w:pPr>
        <w:pStyle w:val="NormalWeb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>
            <wp:extent cx="3857625" cy="1943100"/>
            <wp:effectExtent l="0" t="0" r="0" b="0"/>
            <wp:docPr id="1" name="Imagem 1" descr="http://1.bp.blogspot.com/-5RDua4sju1M/TWNzHKtbVAI/AAAAAAAAADI/Dacxd9hVqtw/s1600/time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5RDua4sju1M/TWNzHKtbVAI/AAAAAAAAADI/Dacxd9hVqtw/s1600/timeTabl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780" w:rsidRPr="00296780" w:rsidRDefault="00167F5C" w:rsidP="00296780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Dica: use os atributos </w:t>
      </w:r>
      <w:proofErr w:type="spellStart"/>
      <w:r w:rsidRPr="00167F5C">
        <w:rPr>
          <w:rFonts w:ascii="Arial" w:hAnsi="Arial" w:cs="Arial"/>
          <w:b/>
          <w:color w:val="000000"/>
        </w:rPr>
        <w:t>border</w:t>
      </w:r>
      <w:proofErr w:type="spellEnd"/>
      <w:r w:rsidRPr="00167F5C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rowspan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r w:rsidRPr="00167F5C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b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000000"/>
        </w:rPr>
        <w:t>colspan</w:t>
      </w:r>
      <w:proofErr w:type="spellEnd"/>
      <w:proofErr w:type="gramEnd"/>
    </w:p>
    <w:p w:rsidR="00DB5009" w:rsidRDefault="00167F5C" w:rsidP="00167F5C">
      <w:proofErr w:type="gramStart"/>
      <w:r>
        <w:t>4</w:t>
      </w:r>
      <w:proofErr w:type="gramEnd"/>
      <w:r>
        <w:t xml:space="preserve">) Faça uma página HTML com o seguinte efeito, usando somente </w:t>
      </w:r>
      <w:r w:rsidRPr="00167F5C">
        <w:rPr>
          <w:b/>
        </w:rPr>
        <w:t>&lt;</w:t>
      </w:r>
      <w:proofErr w:type="spellStart"/>
      <w:r w:rsidRPr="00167F5C">
        <w:rPr>
          <w:b/>
        </w:rPr>
        <w:t>div</w:t>
      </w:r>
      <w:proofErr w:type="spellEnd"/>
      <w:r w:rsidRPr="00167F5C">
        <w:rPr>
          <w:b/>
        </w:rPr>
        <w:t>&gt;</w:t>
      </w:r>
      <w:r>
        <w:t xml:space="preserve">, </w:t>
      </w:r>
      <w:r w:rsidRPr="00167F5C">
        <w:rPr>
          <w:b/>
        </w:rPr>
        <w:t>&lt;</w:t>
      </w:r>
      <w:proofErr w:type="spellStart"/>
      <w:r w:rsidRPr="00167F5C">
        <w:rPr>
          <w:b/>
        </w:rPr>
        <w:t>span</w:t>
      </w:r>
      <w:proofErr w:type="spellEnd"/>
      <w:r w:rsidRPr="00167F5C">
        <w:rPr>
          <w:b/>
        </w:rPr>
        <w:t>&gt;</w:t>
      </w:r>
      <w:r>
        <w:t xml:space="preserve"> e </w:t>
      </w:r>
      <w:r w:rsidRPr="00167F5C">
        <w:rPr>
          <w:b/>
        </w:rPr>
        <w:t>&lt;</w:t>
      </w:r>
      <w:proofErr w:type="spellStart"/>
      <w:r w:rsidRPr="00167F5C">
        <w:rPr>
          <w:b/>
        </w:rPr>
        <w:t>br</w:t>
      </w:r>
      <w:proofErr w:type="spellEnd"/>
      <w:r w:rsidRPr="00167F5C">
        <w:rPr>
          <w:b/>
        </w:rPr>
        <w:t>/&gt;</w:t>
      </w:r>
      <w:r>
        <w:t>:</w:t>
      </w:r>
    </w:p>
    <w:p w:rsidR="00167F5C" w:rsidRPr="00167F5C" w:rsidRDefault="00167F5C" w:rsidP="00167F5C">
      <w:pPr>
        <w:spacing w:line="240" w:lineRule="auto"/>
        <w:jc w:val="left"/>
        <w:rPr>
          <w:rFonts w:eastAsia="Times New Roman" w:cs="Arial"/>
          <w:color w:val="0000FF"/>
          <w:sz w:val="22"/>
          <w:lang w:eastAsia="pt-BR"/>
        </w:rPr>
      </w:pPr>
      <w:r w:rsidRPr="00167F5C">
        <w:rPr>
          <w:rFonts w:eastAsia="Times New Roman" w:cs="Arial"/>
          <w:color w:val="0000FF"/>
          <w:sz w:val="22"/>
          <w:lang w:eastAsia="pt-BR"/>
        </w:rPr>
        <w:t>Quando eu for, um dia desses,</w:t>
      </w:r>
      <w:r w:rsidRPr="00167F5C">
        <w:rPr>
          <w:rFonts w:eastAsia="Times New Roman" w:cs="Arial"/>
          <w:color w:val="0000FF"/>
          <w:sz w:val="22"/>
          <w:lang w:eastAsia="pt-BR"/>
        </w:rPr>
        <w:br/>
        <w:t>Poeira ou folha levada </w:t>
      </w:r>
      <w:r w:rsidRPr="00167F5C">
        <w:rPr>
          <w:rFonts w:eastAsia="Times New Roman" w:cs="Arial"/>
          <w:color w:val="0000FF"/>
          <w:sz w:val="22"/>
          <w:lang w:eastAsia="pt-BR"/>
        </w:rPr>
        <w:br/>
        <w:t>No vento da madrugada, </w:t>
      </w:r>
      <w:r w:rsidRPr="00167F5C">
        <w:rPr>
          <w:rFonts w:eastAsia="Times New Roman" w:cs="Arial"/>
          <w:color w:val="0000FF"/>
          <w:sz w:val="22"/>
          <w:lang w:eastAsia="pt-BR"/>
        </w:rPr>
        <w:br/>
      </w:r>
      <w:r w:rsidRPr="00167F5C">
        <w:rPr>
          <w:rFonts w:eastAsia="Times New Roman" w:cs="Arial"/>
          <w:color w:val="FF0000"/>
          <w:sz w:val="22"/>
          <w:lang w:eastAsia="pt-BR"/>
        </w:rPr>
        <w:t>Serei um pouco do nada</w:t>
      </w:r>
      <w:r w:rsidRPr="00167F5C">
        <w:rPr>
          <w:rFonts w:eastAsia="Times New Roman" w:cs="Arial"/>
          <w:color w:val="0000FF"/>
          <w:sz w:val="22"/>
          <w:lang w:eastAsia="pt-BR"/>
        </w:rPr>
        <w:br/>
        <w:t xml:space="preserve">Invisível, </w:t>
      </w:r>
      <w:proofErr w:type="gramStart"/>
      <w:r w:rsidRPr="00167F5C">
        <w:rPr>
          <w:rFonts w:eastAsia="Times New Roman" w:cs="Arial"/>
          <w:color w:val="0000FF"/>
          <w:sz w:val="22"/>
          <w:lang w:eastAsia="pt-BR"/>
        </w:rPr>
        <w:t>delicioso</w:t>
      </w:r>
      <w:proofErr w:type="gramEnd"/>
      <w:r w:rsidRPr="00167F5C">
        <w:rPr>
          <w:rFonts w:eastAsia="Times New Roman" w:cs="Arial"/>
          <w:color w:val="0000FF"/>
          <w:sz w:val="22"/>
          <w:lang w:eastAsia="pt-BR"/>
        </w:rPr>
        <w:t> </w:t>
      </w:r>
    </w:p>
    <w:p w:rsidR="00167F5C" w:rsidRPr="00167F5C" w:rsidRDefault="00167F5C" w:rsidP="00167F5C">
      <w:pPr>
        <w:spacing w:line="240" w:lineRule="auto"/>
        <w:jc w:val="left"/>
        <w:rPr>
          <w:rFonts w:eastAsia="Times New Roman" w:cs="Arial"/>
          <w:sz w:val="22"/>
          <w:lang w:eastAsia="pt-BR"/>
        </w:rPr>
      </w:pPr>
    </w:p>
    <w:p w:rsidR="00167F5C" w:rsidRPr="00167F5C" w:rsidRDefault="00167F5C" w:rsidP="00167F5C">
      <w:pPr>
        <w:spacing w:line="240" w:lineRule="auto"/>
        <w:jc w:val="left"/>
        <w:rPr>
          <w:rFonts w:eastAsia="Times New Roman" w:cs="Arial"/>
          <w:color w:val="000000"/>
          <w:sz w:val="22"/>
          <w:lang w:eastAsia="pt-BR"/>
        </w:rPr>
      </w:pPr>
      <w:r w:rsidRPr="00167F5C">
        <w:rPr>
          <w:rFonts w:eastAsia="Times New Roman" w:cs="Arial"/>
          <w:color w:val="000000"/>
          <w:sz w:val="22"/>
          <w:lang w:eastAsia="pt-BR"/>
        </w:rPr>
        <w:t>Que faz com que o teu ar </w:t>
      </w:r>
      <w:r w:rsidRPr="00167F5C">
        <w:rPr>
          <w:rFonts w:eastAsia="Times New Roman" w:cs="Arial"/>
          <w:color w:val="000000"/>
          <w:sz w:val="22"/>
          <w:lang w:eastAsia="pt-BR"/>
        </w:rPr>
        <w:br/>
        <w:t>Pareça mais um olhar, </w:t>
      </w:r>
    </w:p>
    <w:p w:rsidR="00167F5C" w:rsidRPr="00167F5C" w:rsidRDefault="00167F5C" w:rsidP="00167F5C">
      <w:pPr>
        <w:spacing w:line="240" w:lineRule="auto"/>
        <w:jc w:val="left"/>
        <w:rPr>
          <w:rFonts w:eastAsia="Times New Roman" w:cs="Arial"/>
          <w:color w:val="008000"/>
          <w:sz w:val="22"/>
          <w:lang w:eastAsia="pt-BR"/>
        </w:rPr>
      </w:pPr>
      <w:r w:rsidRPr="00167F5C">
        <w:rPr>
          <w:rFonts w:eastAsia="Times New Roman" w:cs="Arial"/>
          <w:color w:val="008000"/>
          <w:sz w:val="22"/>
          <w:lang w:eastAsia="pt-BR"/>
        </w:rPr>
        <w:t>Suave mistério amoroso, </w:t>
      </w:r>
      <w:r w:rsidRPr="00167F5C">
        <w:rPr>
          <w:rFonts w:eastAsia="Times New Roman" w:cs="Arial"/>
          <w:color w:val="008000"/>
          <w:sz w:val="22"/>
          <w:lang w:eastAsia="pt-BR"/>
        </w:rPr>
        <w:br/>
        <w:t xml:space="preserve">Cidade de meu </w:t>
      </w:r>
      <w:proofErr w:type="gramStart"/>
      <w:r w:rsidRPr="00167F5C">
        <w:rPr>
          <w:rFonts w:eastAsia="Times New Roman" w:cs="Arial"/>
          <w:color w:val="008000"/>
          <w:sz w:val="22"/>
          <w:lang w:eastAsia="pt-BR"/>
        </w:rPr>
        <w:t>andar</w:t>
      </w:r>
      <w:proofErr w:type="gramEnd"/>
      <w:r w:rsidRPr="00167F5C">
        <w:rPr>
          <w:rFonts w:eastAsia="Times New Roman" w:cs="Arial"/>
          <w:color w:val="008000"/>
          <w:sz w:val="22"/>
          <w:lang w:eastAsia="pt-BR"/>
        </w:rPr>
        <w:t> </w:t>
      </w:r>
    </w:p>
    <w:p w:rsidR="00167F5C" w:rsidRDefault="00167F5C" w:rsidP="00167F5C">
      <w:pPr>
        <w:spacing w:line="240" w:lineRule="auto"/>
        <w:jc w:val="left"/>
        <w:rPr>
          <w:rFonts w:eastAsia="Times New Roman" w:cs="Arial"/>
          <w:color w:val="A52A2A"/>
          <w:sz w:val="22"/>
          <w:lang w:eastAsia="pt-BR"/>
        </w:rPr>
      </w:pPr>
      <w:r w:rsidRPr="00167F5C">
        <w:rPr>
          <w:rFonts w:eastAsia="Times New Roman" w:cs="Arial"/>
          <w:color w:val="000000"/>
          <w:sz w:val="22"/>
          <w:lang w:eastAsia="pt-BR"/>
        </w:rPr>
        <w:t>(Deste já tão longo andar!) </w:t>
      </w:r>
      <w:r>
        <w:rPr>
          <w:rFonts w:eastAsia="Times New Roman" w:cs="Arial"/>
          <w:color w:val="000000"/>
          <w:sz w:val="22"/>
          <w:lang w:eastAsia="pt-BR"/>
        </w:rPr>
        <w:br/>
      </w:r>
      <w:r w:rsidRPr="00167F5C">
        <w:rPr>
          <w:rFonts w:eastAsia="Times New Roman" w:cs="Arial"/>
          <w:color w:val="000000"/>
          <w:sz w:val="22"/>
          <w:lang w:eastAsia="pt-BR"/>
        </w:rPr>
        <w:br/>
      </w:r>
      <w:r w:rsidRPr="00167F5C">
        <w:rPr>
          <w:rFonts w:eastAsia="Times New Roman" w:cs="Arial"/>
          <w:color w:val="A52A2A"/>
          <w:sz w:val="22"/>
          <w:lang w:eastAsia="pt-BR"/>
        </w:rPr>
        <w:t>E talvez de meu repouso...</w:t>
      </w:r>
    </w:p>
    <w:p w:rsidR="00167F5C" w:rsidRDefault="00167F5C" w:rsidP="00167F5C">
      <w:pPr>
        <w:spacing w:line="240" w:lineRule="auto"/>
        <w:jc w:val="left"/>
        <w:rPr>
          <w:rFonts w:eastAsia="Times New Roman" w:cs="Arial"/>
          <w:color w:val="000000" w:themeColor="text1"/>
          <w:szCs w:val="24"/>
          <w:lang w:eastAsia="pt-BR"/>
        </w:rPr>
      </w:pPr>
      <w:r>
        <w:rPr>
          <w:rFonts w:eastAsia="Times New Roman" w:cs="Arial"/>
          <w:b/>
          <w:color w:val="000000" w:themeColor="text1"/>
          <w:szCs w:val="24"/>
          <w:lang w:eastAsia="pt-BR"/>
        </w:rPr>
        <w:lastRenderedPageBreak/>
        <w:t>Dica:</w:t>
      </w:r>
      <w:r>
        <w:rPr>
          <w:rFonts w:eastAsia="Times New Roman" w:cs="Arial"/>
          <w:color w:val="000000" w:themeColor="text1"/>
          <w:szCs w:val="24"/>
          <w:lang w:eastAsia="pt-BR"/>
        </w:rPr>
        <w:t xml:space="preserve"> para tornar as letras coloridas, basta usar a propriedade </w:t>
      </w:r>
      <w:proofErr w:type="spellStart"/>
      <w:r>
        <w:rPr>
          <w:rFonts w:eastAsia="Times New Roman" w:cs="Arial"/>
          <w:color w:val="000000" w:themeColor="text1"/>
          <w:szCs w:val="24"/>
          <w:lang w:eastAsia="pt-BR"/>
        </w:rPr>
        <w:t>style</w:t>
      </w:r>
      <w:proofErr w:type="spellEnd"/>
      <w:r>
        <w:rPr>
          <w:rFonts w:eastAsia="Times New Roman" w:cs="Arial"/>
          <w:color w:val="000000" w:themeColor="text1"/>
          <w:szCs w:val="24"/>
          <w:lang w:eastAsia="pt-BR"/>
        </w:rPr>
        <w:t xml:space="preserve"> dentro de uma </w:t>
      </w:r>
      <w:proofErr w:type="spellStart"/>
      <w:r>
        <w:rPr>
          <w:rFonts w:eastAsia="Times New Roman" w:cs="Arial"/>
          <w:color w:val="000000" w:themeColor="text1"/>
          <w:szCs w:val="24"/>
          <w:lang w:eastAsia="pt-BR"/>
        </w:rPr>
        <w:t>tag</w:t>
      </w:r>
      <w:proofErr w:type="spellEnd"/>
      <w:r>
        <w:rPr>
          <w:rFonts w:eastAsia="Times New Roman" w:cs="Arial"/>
          <w:color w:val="000000" w:themeColor="text1"/>
          <w:szCs w:val="24"/>
          <w:lang w:eastAsia="pt-BR"/>
        </w:rPr>
        <w:t xml:space="preserve"> 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div</w:t>
      </w:r>
      <w:proofErr w:type="spellEnd"/>
      <w:r>
        <w:rPr>
          <w:rFonts w:eastAsia="Times New Roman" w:cs="Arial"/>
          <w:color w:val="000000" w:themeColor="text1"/>
          <w:szCs w:val="24"/>
          <w:lang w:eastAsia="pt-BR"/>
        </w:rPr>
        <w:t xml:space="preserve"> ou 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span</w:t>
      </w:r>
      <w:proofErr w:type="spellEnd"/>
      <w:r>
        <w:rPr>
          <w:rFonts w:eastAsia="Times New Roman" w:cs="Arial"/>
          <w:color w:val="000000" w:themeColor="text1"/>
          <w:szCs w:val="24"/>
          <w:lang w:eastAsia="pt-BR"/>
        </w:rPr>
        <w:t>. Por exemplo:</w:t>
      </w:r>
    </w:p>
    <w:p w:rsidR="00167F5C" w:rsidRDefault="00167F5C" w:rsidP="00167F5C">
      <w:pPr>
        <w:spacing w:line="240" w:lineRule="auto"/>
        <w:jc w:val="left"/>
        <w:rPr>
          <w:rFonts w:eastAsia="Times New Roman" w:cs="Arial"/>
          <w:color w:val="000000" w:themeColor="text1"/>
          <w:szCs w:val="24"/>
          <w:lang w:eastAsia="pt-BR"/>
        </w:rPr>
      </w:pPr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ab/>
        <w:t>&lt;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div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 xml:space="preserve"> 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style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=</w:t>
      </w:r>
      <w:proofErr w:type="gram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”</w:t>
      </w:r>
      <w:proofErr w:type="spellStart"/>
      <w:proofErr w:type="gram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color:green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”/&gt;</w:t>
      </w:r>
      <w:r>
        <w:rPr>
          <w:rFonts w:eastAsia="Times New Roman" w:cs="Arial"/>
          <w:b/>
          <w:color w:val="000000" w:themeColor="text1"/>
          <w:szCs w:val="24"/>
          <w:lang w:eastAsia="pt-BR"/>
        </w:rPr>
        <w:t xml:space="preserve">: </w:t>
      </w:r>
      <w:r>
        <w:rPr>
          <w:rFonts w:eastAsia="Times New Roman" w:cs="Arial"/>
          <w:color w:val="000000" w:themeColor="text1"/>
          <w:szCs w:val="24"/>
          <w:lang w:eastAsia="pt-BR"/>
        </w:rPr>
        <w:t>torna o texto verde.</w:t>
      </w:r>
    </w:p>
    <w:p w:rsidR="00167F5C" w:rsidRPr="00167F5C" w:rsidRDefault="00167F5C" w:rsidP="00167F5C">
      <w:pPr>
        <w:spacing w:line="240" w:lineRule="auto"/>
        <w:jc w:val="left"/>
        <w:rPr>
          <w:rFonts w:cs="Arial"/>
          <w:color w:val="000000" w:themeColor="text1"/>
          <w:szCs w:val="24"/>
        </w:rPr>
      </w:pPr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ab/>
        <w:t>&lt;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div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 xml:space="preserve"> 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style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=</w:t>
      </w:r>
      <w:proofErr w:type="gram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”</w:t>
      </w:r>
      <w:proofErr w:type="spellStart"/>
      <w:proofErr w:type="gram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color:</w:t>
      </w:r>
      <w:r>
        <w:rPr>
          <w:rFonts w:eastAsia="Times New Roman" w:cs="Arial"/>
          <w:b/>
          <w:color w:val="000000" w:themeColor="text1"/>
          <w:szCs w:val="24"/>
          <w:lang w:eastAsia="pt-BR"/>
        </w:rPr>
        <w:t>brown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”/&gt;</w:t>
      </w:r>
      <w:r>
        <w:rPr>
          <w:rFonts w:eastAsia="Times New Roman" w:cs="Arial"/>
          <w:b/>
          <w:color w:val="000000" w:themeColor="text1"/>
          <w:szCs w:val="24"/>
          <w:lang w:eastAsia="pt-BR"/>
        </w:rPr>
        <w:t xml:space="preserve">: </w:t>
      </w:r>
      <w:r>
        <w:rPr>
          <w:rFonts w:eastAsia="Times New Roman" w:cs="Arial"/>
          <w:color w:val="000000" w:themeColor="text1"/>
          <w:szCs w:val="24"/>
          <w:lang w:eastAsia="pt-BR"/>
        </w:rPr>
        <w:t>torna o texto marrom.</w:t>
      </w:r>
    </w:p>
    <w:p w:rsidR="00167F5C" w:rsidRPr="00167F5C" w:rsidRDefault="00167F5C" w:rsidP="00167F5C">
      <w:pPr>
        <w:spacing w:line="240" w:lineRule="auto"/>
        <w:jc w:val="left"/>
        <w:rPr>
          <w:rFonts w:cs="Arial"/>
          <w:color w:val="000000" w:themeColor="text1"/>
          <w:szCs w:val="24"/>
        </w:rPr>
      </w:pPr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ab/>
        <w:t>&lt;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div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 xml:space="preserve"> 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style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=</w:t>
      </w:r>
      <w:proofErr w:type="gram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”</w:t>
      </w:r>
      <w:proofErr w:type="spellStart"/>
      <w:proofErr w:type="gram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color:</w:t>
      </w:r>
      <w:r>
        <w:rPr>
          <w:rFonts w:eastAsia="Times New Roman" w:cs="Arial"/>
          <w:b/>
          <w:color w:val="000000" w:themeColor="text1"/>
          <w:szCs w:val="24"/>
          <w:lang w:eastAsia="pt-BR"/>
        </w:rPr>
        <w:t>red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”/&gt;</w:t>
      </w:r>
      <w:r>
        <w:rPr>
          <w:rFonts w:eastAsia="Times New Roman" w:cs="Arial"/>
          <w:b/>
          <w:color w:val="000000" w:themeColor="text1"/>
          <w:szCs w:val="24"/>
          <w:lang w:eastAsia="pt-BR"/>
        </w:rPr>
        <w:t xml:space="preserve">: </w:t>
      </w:r>
      <w:r>
        <w:rPr>
          <w:rFonts w:eastAsia="Times New Roman" w:cs="Arial"/>
          <w:color w:val="000000" w:themeColor="text1"/>
          <w:szCs w:val="24"/>
          <w:lang w:eastAsia="pt-BR"/>
        </w:rPr>
        <w:t>torna o texto vermelho.</w:t>
      </w:r>
    </w:p>
    <w:p w:rsidR="00167F5C" w:rsidRDefault="00167F5C" w:rsidP="00167F5C">
      <w:pPr>
        <w:spacing w:line="240" w:lineRule="auto"/>
        <w:jc w:val="left"/>
        <w:rPr>
          <w:rFonts w:eastAsia="Times New Roman" w:cs="Arial"/>
          <w:color w:val="000000" w:themeColor="text1"/>
          <w:szCs w:val="24"/>
          <w:lang w:eastAsia="pt-BR"/>
        </w:rPr>
      </w:pPr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ab/>
        <w:t>&lt;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div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 xml:space="preserve"> 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style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=</w:t>
      </w:r>
      <w:proofErr w:type="gram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”</w:t>
      </w:r>
      <w:proofErr w:type="spellStart"/>
      <w:proofErr w:type="gram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color:</w:t>
      </w:r>
      <w:r>
        <w:rPr>
          <w:rFonts w:eastAsia="Times New Roman" w:cs="Arial"/>
          <w:b/>
          <w:color w:val="000000" w:themeColor="text1"/>
          <w:szCs w:val="24"/>
          <w:lang w:eastAsia="pt-BR"/>
        </w:rPr>
        <w:t>blue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”/&gt;</w:t>
      </w:r>
      <w:r>
        <w:rPr>
          <w:rFonts w:eastAsia="Times New Roman" w:cs="Arial"/>
          <w:b/>
          <w:color w:val="000000" w:themeColor="text1"/>
          <w:szCs w:val="24"/>
          <w:lang w:eastAsia="pt-BR"/>
        </w:rPr>
        <w:t xml:space="preserve">: </w:t>
      </w:r>
      <w:r>
        <w:rPr>
          <w:rFonts w:eastAsia="Times New Roman" w:cs="Arial"/>
          <w:color w:val="000000" w:themeColor="text1"/>
          <w:szCs w:val="24"/>
          <w:lang w:eastAsia="pt-BR"/>
        </w:rPr>
        <w:t>torna o texto azul.</w:t>
      </w:r>
    </w:p>
    <w:p w:rsidR="00167F5C" w:rsidRDefault="00167F5C" w:rsidP="00167F5C">
      <w:pPr>
        <w:spacing w:line="240" w:lineRule="auto"/>
        <w:jc w:val="left"/>
        <w:rPr>
          <w:rFonts w:eastAsia="Times New Roman" w:cs="Arial"/>
          <w:color w:val="000000" w:themeColor="text1"/>
          <w:szCs w:val="24"/>
          <w:lang w:eastAsia="pt-BR"/>
        </w:rPr>
      </w:pPr>
    </w:p>
    <w:p w:rsidR="00167F5C" w:rsidRDefault="00167F5C" w:rsidP="00167F5C">
      <w:pPr>
        <w:spacing w:line="240" w:lineRule="auto"/>
        <w:jc w:val="left"/>
        <w:rPr>
          <w:rFonts w:eastAsia="Times New Roman" w:cs="Arial"/>
          <w:color w:val="000000" w:themeColor="text1"/>
          <w:szCs w:val="24"/>
          <w:lang w:eastAsia="pt-BR"/>
        </w:rPr>
      </w:pPr>
      <w:proofErr w:type="gramStart"/>
      <w:r>
        <w:rPr>
          <w:rFonts w:eastAsia="Times New Roman" w:cs="Arial"/>
          <w:color w:val="000000" w:themeColor="text1"/>
          <w:szCs w:val="24"/>
          <w:lang w:eastAsia="pt-BR"/>
        </w:rPr>
        <w:t>5</w:t>
      </w:r>
      <w:proofErr w:type="gramEnd"/>
      <w:r>
        <w:rPr>
          <w:rFonts w:eastAsia="Times New Roman" w:cs="Arial"/>
          <w:color w:val="000000" w:themeColor="text1"/>
          <w:szCs w:val="24"/>
          <w:lang w:eastAsia="pt-BR"/>
        </w:rPr>
        <w:t xml:space="preserve">) </w:t>
      </w:r>
      <w:r w:rsidR="007E04A5">
        <w:rPr>
          <w:rFonts w:eastAsia="Times New Roman" w:cs="Arial"/>
          <w:color w:val="000000" w:themeColor="text1"/>
          <w:szCs w:val="24"/>
          <w:lang w:eastAsia="pt-BR"/>
        </w:rPr>
        <w:t xml:space="preserve">Produza uma página HTML com o seguinte </w:t>
      </w:r>
      <w:r w:rsidR="00856347">
        <w:rPr>
          <w:rFonts w:eastAsia="Times New Roman" w:cs="Arial"/>
          <w:color w:val="000000" w:themeColor="text1"/>
          <w:szCs w:val="24"/>
          <w:lang w:eastAsia="pt-BR"/>
        </w:rPr>
        <w:t>efeito</w:t>
      </w:r>
      <w:r w:rsidR="007E04A5">
        <w:rPr>
          <w:rFonts w:eastAsia="Times New Roman" w:cs="Arial"/>
          <w:color w:val="000000" w:themeColor="text1"/>
          <w:szCs w:val="24"/>
          <w:lang w:eastAsia="pt-BR"/>
        </w:rPr>
        <w:t>:</w:t>
      </w:r>
    </w:p>
    <w:p w:rsidR="007E04A5" w:rsidRDefault="007E04A5" w:rsidP="00167F5C">
      <w:pPr>
        <w:spacing w:line="240" w:lineRule="auto"/>
        <w:jc w:val="left"/>
        <w:rPr>
          <w:rFonts w:eastAsia="Times New Roman" w:cs="Arial"/>
          <w:color w:val="000000" w:themeColor="text1"/>
          <w:szCs w:val="24"/>
          <w:lang w:eastAsia="pt-BR"/>
        </w:rPr>
      </w:pPr>
    </w:p>
    <w:p w:rsidR="007E04A5" w:rsidRDefault="007E04A5" w:rsidP="00167F5C">
      <w:pPr>
        <w:spacing w:line="240" w:lineRule="auto"/>
        <w:jc w:val="left"/>
        <w:rPr>
          <w:rFonts w:ascii="Helvetica" w:hAnsi="Helvetica" w:cs="Helvetica"/>
          <w:color w:val="000000" w:themeColor="text1"/>
          <w:shd w:val="clear" w:color="auto" w:fill="FAFAFA"/>
        </w:rPr>
      </w:pP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>Durante a nossa vida:</w:t>
      </w:r>
      <w:r w:rsidRPr="007E04A5">
        <w:rPr>
          <w:rFonts w:ascii="Helvetica" w:hAnsi="Helvetica" w:cs="Helvetica"/>
          <w:color w:val="000000" w:themeColor="text1"/>
        </w:rPr>
        <w:br/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 xml:space="preserve">Conhecemos pessoas que </w:t>
      </w:r>
      <w:r w:rsidRPr="00856347">
        <w:rPr>
          <w:rFonts w:ascii="Helvetica" w:hAnsi="Helvetica" w:cs="Helvetica"/>
          <w:b/>
          <w:color w:val="000000" w:themeColor="text1"/>
          <w:shd w:val="clear" w:color="auto" w:fill="FAFAFA"/>
        </w:rPr>
        <w:t>vêm</w:t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 xml:space="preserve"> e que </w:t>
      </w:r>
      <w:r w:rsidRPr="00856347">
        <w:rPr>
          <w:rFonts w:ascii="Helvetica" w:hAnsi="Helvetica" w:cs="Helvetica"/>
          <w:b/>
          <w:color w:val="000000" w:themeColor="text1"/>
          <w:shd w:val="clear" w:color="auto" w:fill="FAFAFA"/>
        </w:rPr>
        <w:t>ficam</w:t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>,</w:t>
      </w:r>
      <w:r w:rsidRPr="007E04A5">
        <w:rPr>
          <w:rFonts w:ascii="Helvetica" w:hAnsi="Helvetica" w:cs="Helvetica"/>
          <w:color w:val="000000" w:themeColor="text1"/>
        </w:rPr>
        <w:br/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 xml:space="preserve">Outras que </w:t>
      </w:r>
      <w:r w:rsidRPr="00856347">
        <w:rPr>
          <w:rFonts w:ascii="Helvetica" w:hAnsi="Helvetica" w:cs="Helvetica"/>
          <w:i/>
          <w:color w:val="000000" w:themeColor="text1"/>
          <w:shd w:val="clear" w:color="auto" w:fill="FAFAFA"/>
        </w:rPr>
        <w:t>vêm e passam</w:t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>.</w:t>
      </w:r>
      <w:r w:rsidRPr="007E04A5">
        <w:rPr>
          <w:rFonts w:ascii="Helvetica" w:hAnsi="Helvetica" w:cs="Helvetica"/>
          <w:color w:val="000000" w:themeColor="text1"/>
        </w:rPr>
        <w:br/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>Existem aquelas que,</w:t>
      </w:r>
      <w:r w:rsidRPr="007E04A5">
        <w:rPr>
          <w:rFonts w:ascii="Helvetica" w:hAnsi="Helvetica" w:cs="Helvetica"/>
          <w:color w:val="000000" w:themeColor="text1"/>
        </w:rPr>
        <w:br/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 xml:space="preserve">Vêm, ficam e depois de </w:t>
      </w:r>
      <w:r w:rsidRPr="009247E8">
        <w:rPr>
          <w:rFonts w:ascii="Helvetica" w:hAnsi="Helvetica" w:cs="Helvetica"/>
          <w:b/>
          <w:color w:val="000000" w:themeColor="text1"/>
          <w:shd w:val="clear" w:color="auto" w:fill="FAFAFA"/>
        </w:rPr>
        <w:t>algum tempo</w:t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 xml:space="preserve"> se vão.</w:t>
      </w:r>
      <w:r w:rsidRPr="007E04A5">
        <w:rPr>
          <w:rFonts w:ascii="Helvetica" w:hAnsi="Helvetica" w:cs="Helvetica"/>
          <w:color w:val="000000" w:themeColor="text1"/>
        </w:rPr>
        <w:br/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 xml:space="preserve">Mas existem aquelas que </w:t>
      </w:r>
      <w:r w:rsidRPr="009247E8">
        <w:rPr>
          <w:rFonts w:ascii="Helvetica" w:hAnsi="Helvetica" w:cs="Helvetica"/>
          <w:b/>
          <w:i/>
          <w:color w:val="000000" w:themeColor="text1"/>
          <w:shd w:val="clear" w:color="auto" w:fill="FAFAFA"/>
        </w:rPr>
        <w:t>vêm e se vão</w:t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 xml:space="preserve"> com uma enorme vontade de ficar...</w:t>
      </w:r>
    </w:p>
    <w:p w:rsidR="00856347" w:rsidRPr="007E04A5" w:rsidRDefault="00856347" w:rsidP="00167F5C">
      <w:pPr>
        <w:spacing w:line="240" w:lineRule="auto"/>
        <w:jc w:val="left"/>
        <w:rPr>
          <w:rFonts w:ascii="Helvetica" w:hAnsi="Helvetica" w:cs="Helvetica"/>
          <w:color w:val="000000" w:themeColor="text1"/>
          <w:shd w:val="clear" w:color="auto" w:fill="FAFAFA"/>
        </w:rPr>
      </w:pPr>
    </w:p>
    <w:p w:rsidR="007E04A5" w:rsidRPr="00856347" w:rsidRDefault="007E04A5" w:rsidP="00167F5C">
      <w:pPr>
        <w:spacing w:line="240" w:lineRule="auto"/>
        <w:jc w:val="left"/>
        <w:rPr>
          <w:rFonts w:cs="Arial"/>
          <w:b/>
          <w:i/>
          <w:color w:val="000000" w:themeColor="text1"/>
          <w:szCs w:val="24"/>
        </w:rPr>
      </w:pPr>
      <w:r w:rsidRPr="00856347">
        <w:rPr>
          <w:rFonts w:ascii="Helvetica" w:hAnsi="Helvetica" w:cs="Helvetica"/>
          <w:b/>
          <w:i/>
          <w:color w:val="000000" w:themeColor="text1"/>
          <w:shd w:val="clear" w:color="auto" w:fill="FAFAFA"/>
        </w:rPr>
        <w:t>(Charles Chaplin)</w:t>
      </w:r>
    </w:p>
    <w:p w:rsidR="00167F5C" w:rsidRDefault="00167F5C" w:rsidP="00167F5C">
      <w:pPr>
        <w:spacing w:line="240" w:lineRule="auto"/>
        <w:jc w:val="left"/>
        <w:rPr>
          <w:rFonts w:cs="Arial"/>
          <w:color w:val="000000" w:themeColor="text1"/>
          <w:szCs w:val="24"/>
        </w:rPr>
      </w:pPr>
    </w:p>
    <w:p w:rsidR="007E04A5" w:rsidRPr="00E45CA6" w:rsidRDefault="007E04A5" w:rsidP="00167F5C">
      <w:pPr>
        <w:spacing w:line="240" w:lineRule="auto"/>
        <w:jc w:val="left"/>
        <w:rPr>
          <w:rFonts w:cs="Arial"/>
          <w:b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Use apenas as </w:t>
      </w:r>
      <w:proofErr w:type="spellStart"/>
      <w:r>
        <w:rPr>
          <w:rFonts w:cs="Arial"/>
          <w:color w:val="000000" w:themeColor="text1"/>
          <w:szCs w:val="24"/>
        </w:rPr>
        <w:t>tags</w:t>
      </w:r>
      <w:proofErr w:type="spellEnd"/>
      <w:r>
        <w:rPr>
          <w:rFonts w:cs="Arial"/>
          <w:color w:val="000000" w:themeColor="text1"/>
          <w:szCs w:val="24"/>
        </w:rPr>
        <w:t xml:space="preserve"> </w:t>
      </w:r>
      <w:r w:rsidRPr="0056651B">
        <w:rPr>
          <w:rFonts w:cs="Arial"/>
          <w:b/>
          <w:color w:val="000000" w:themeColor="text1"/>
          <w:szCs w:val="24"/>
        </w:rPr>
        <w:t>&lt;</w:t>
      </w:r>
      <w:proofErr w:type="spellStart"/>
      <w:proofErr w:type="gramStart"/>
      <w:r w:rsidRPr="0056651B">
        <w:rPr>
          <w:rFonts w:cs="Arial"/>
          <w:b/>
          <w:color w:val="000000" w:themeColor="text1"/>
          <w:szCs w:val="24"/>
        </w:rPr>
        <w:t>br</w:t>
      </w:r>
      <w:proofErr w:type="spellEnd"/>
      <w:proofErr w:type="gramEnd"/>
      <w:r w:rsidRPr="0056651B">
        <w:rPr>
          <w:rFonts w:cs="Arial"/>
          <w:b/>
          <w:color w:val="000000" w:themeColor="text1"/>
          <w:szCs w:val="24"/>
        </w:rPr>
        <w:t>/&gt;</w:t>
      </w:r>
      <w:r w:rsidR="0056651B">
        <w:rPr>
          <w:rFonts w:cs="Arial"/>
          <w:b/>
          <w:color w:val="000000" w:themeColor="text1"/>
          <w:szCs w:val="24"/>
        </w:rPr>
        <w:t>, &lt;</w:t>
      </w:r>
      <w:proofErr w:type="spellStart"/>
      <w:r w:rsidR="0056651B">
        <w:rPr>
          <w:rFonts w:cs="Arial"/>
          <w:b/>
          <w:color w:val="000000" w:themeColor="text1"/>
          <w:szCs w:val="24"/>
        </w:rPr>
        <w:t>strong</w:t>
      </w:r>
      <w:proofErr w:type="spellEnd"/>
      <w:r w:rsidR="0056651B">
        <w:rPr>
          <w:rFonts w:cs="Arial"/>
          <w:b/>
          <w:color w:val="000000" w:themeColor="text1"/>
          <w:szCs w:val="24"/>
        </w:rPr>
        <w:t>&gt;</w:t>
      </w:r>
      <w:r w:rsidR="0056651B">
        <w:rPr>
          <w:rFonts w:cs="Arial"/>
          <w:color w:val="000000" w:themeColor="text1"/>
          <w:szCs w:val="24"/>
        </w:rPr>
        <w:t xml:space="preserve"> e </w:t>
      </w:r>
      <w:r w:rsidR="00E45CA6">
        <w:rPr>
          <w:rFonts w:cs="Arial"/>
          <w:b/>
          <w:color w:val="000000" w:themeColor="text1"/>
          <w:szCs w:val="24"/>
        </w:rPr>
        <w:t>&lt;</w:t>
      </w:r>
      <w:proofErr w:type="spellStart"/>
      <w:r w:rsidR="00E45CA6">
        <w:rPr>
          <w:rFonts w:cs="Arial"/>
          <w:b/>
          <w:color w:val="000000" w:themeColor="text1"/>
          <w:szCs w:val="24"/>
        </w:rPr>
        <w:t>emph</w:t>
      </w:r>
      <w:proofErr w:type="spellEnd"/>
      <w:r w:rsidR="00E45CA6">
        <w:rPr>
          <w:rFonts w:cs="Arial"/>
          <w:b/>
          <w:color w:val="000000" w:themeColor="text1"/>
          <w:szCs w:val="24"/>
        </w:rPr>
        <w:t>&gt;</w:t>
      </w:r>
    </w:p>
    <w:p w:rsidR="00962081" w:rsidRDefault="00962081" w:rsidP="00962081"/>
    <w:p w:rsidR="00962081" w:rsidRPr="005F3DB6" w:rsidRDefault="001926E3" w:rsidP="00962081">
      <w:pPr>
        <w:pStyle w:val="Ttulo"/>
        <w:rPr>
          <w:sz w:val="44"/>
          <w:szCs w:val="44"/>
        </w:rPr>
      </w:pPr>
      <w:r>
        <w:rPr>
          <w:sz w:val="44"/>
          <w:szCs w:val="44"/>
        </w:rPr>
        <w:t>Para fazer em grupo</w:t>
      </w:r>
      <w:r w:rsidR="00A35947">
        <w:rPr>
          <w:sz w:val="44"/>
          <w:szCs w:val="44"/>
        </w:rPr>
        <w:t xml:space="preserve"> (vale 5.0)</w:t>
      </w:r>
    </w:p>
    <w:p w:rsidR="00FA1E00" w:rsidRDefault="00FA1E00" w:rsidP="00FA1E00">
      <w:r>
        <w:rPr>
          <w:b/>
        </w:rPr>
        <w:t xml:space="preserve">Regras para a entrega: </w:t>
      </w:r>
      <w:r>
        <w:t xml:space="preserve">Coloque todos os arquivos gerados dentro do repositório do </w:t>
      </w:r>
      <w:proofErr w:type="spellStart"/>
      <w:r>
        <w:t>Github</w:t>
      </w:r>
      <w:proofErr w:type="spellEnd"/>
      <w:r>
        <w:t xml:space="preserve"> para o Trabalho Final. Coloque o repositório para navegação via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</w:t>
      </w:r>
      <w:hyperlink r:id="rId10" w:history="1">
        <w:r w:rsidR="00A35947" w:rsidRPr="00AC7CAB">
          <w:rPr>
            <w:rStyle w:val="Hyperlink"/>
          </w:rPr>
          <w:t>https://pages.github.com/</w:t>
        </w:r>
      </w:hyperlink>
      <w:proofErr w:type="gramStart"/>
      <w:r>
        <w:t>)</w:t>
      </w:r>
      <w:proofErr w:type="gramEnd"/>
    </w:p>
    <w:p w:rsidR="00CF5B8D" w:rsidRDefault="00FA1E00" w:rsidP="00FA1E00">
      <w:r w:rsidRPr="00FA1E00">
        <w:rPr>
          <w:b/>
        </w:rPr>
        <w:t>Prazo</w:t>
      </w:r>
      <w:r>
        <w:rPr>
          <w:b/>
        </w:rPr>
        <w:t xml:space="preserve"> de entrega: </w:t>
      </w:r>
      <w:r>
        <w:t xml:space="preserve">29/08/17 </w:t>
      </w:r>
      <w:proofErr w:type="gramStart"/>
      <w:r>
        <w:t>23:59</w:t>
      </w:r>
      <w:proofErr w:type="gramEnd"/>
    </w:p>
    <w:p w:rsidR="00BE7E7E" w:rsidRDefault="00BE7E7E" w:rsidP="00BE7E7E"/>
    <w:p w:rsidR="00BE7E7E" w:rsidRDefault="00BE7E7E" w:rsidP="00BE7E7E">
      <w:r>
        <w:t xml:space="preserve">Vamos começar a desenvolver as primeiras páginas do seu LMS, o projeto do semestre. Um LMS, ou </w:t>
      </w:r>
      <w:r w:rsidRPr="00BE7E7E">
        <w:rPr>
          <w:i/>
        </w:rPr>
        <w:t>Learning Management System</w:t>
      </w:r>
      <w:r>
        <w:t xml:space="preserve">, é um sistema que gerencia o conteúdo, aprendizado e evolução de uma pessoa em um determinado curso ou carreira (veja mais em </w:t>
      </w:r>
      <w:hyperlink r:id="rId11" w:history="1">
        <w:r w:rsidR="00E66AE1" w:rsidRPr="00AC7CAB">
          <w:rPr>
            <w:rStyle w:val="Hyperlink"/>
          </w:rPr>
          <w:t>https://pt.wikipedia.org/wiki/Sistema_de_Gest%C3%A3o_da_Aprendizagem</w:t>
        </w:r>
      </w:hyperlink>
      <w:r w:rsidR="00E66AE1">
        <w:t>).</w:t>
      </w:r>
    </w:p>
    <w:p w:rsidR="00E66AE1" w:rsidRDefault="00E66AE1" w:rsidP="00BE7E7E"/>
    <w:p w:rsidR="00E66AE1" w:rsidRDefault="00E66AE1" w:rsidP="00BE7E7E">
      <w:r>
        <w:t>O nosso projeto será sobre uma Faculdade, durante as aulas será usada a Faculdade Impacta como exemplo, mas vocês podem inventar a Faculdade e cursos que quiserem (ou usar algum que exista).</w:t>
      </w:r>
    </w:p>
    <w:p w:rsidR="00E66AE1" w:rsidRDefault="00E66AE1" w:rsidP="00BE7E7E"/>
    <w:p w:rsidR="00E66AE1" w:rsidRDefault="00E66AE1" w:rsidP="00BE7E7E">
      <w:r>
        <w:lastRenderedPageBreak/>
        <w:t>Como primeira parte, vamos p</w:t>
      </w:r>
      <w:r w:rsidR="00A35947">
        <w:t>roduzir a estrutura básica das cinco</w:t>
      </w:r>
      <w:r>
        <w:t xml:space="preserve"> primeiras páginas do nosso sistema, essas serão as páginas que possuirão acesso público dentro do sistema. As páginas, com sua descrição, são:</w:t>
      </w:r>
    </w:p>
    <w:p w:rsidR="00E66AE1" w:rsidRDefault="00E66AE1" w:rsidP="00BE7E7E"/>
    <w:p w:rsidR="00A35947" w:rsidRDefault="00E66AE1" w:rsidP="00A35947">
      <w:pPr>
        <w:pStyle w:val="PargrafodaLista"/>
        <w:numPr>
          <w:ilvl w:val="0"/>
          <w:numId w:val="18"/>
        </w:numPr>
      </w:pPr>
      <w:r w:rsidRPr="00AF3403">
        <w:rPr>
          <w:b/>
        </w:rPr>
        <w:t>Home Page</w:t>
      </w:r>
      <w:r>
        <w:t>: Deve ter um resumo da faculdade, algumas propagandas a respeito e alguns comentários de ex-alunos.</w:t>
      </w:r>
    </w:p>
    <w:p w:rsidR="00AF3403" w:rsidRDefault="00723AEB" w:rsidP="00A35947">
      <w:pPr>
        <w:pStyle w:val="PargrafodaLista"/>
        <w:numPr>
          <w:ilvl w:val="0"/>
          <w:numId w:val="18"/>
        </w:numPr>
      </w:pPr>
      <w:r w:rsidRPr="00A35947">
        <w:rPr>
          <w:b/>
        </w:rPr>
        <w:t>Lista de Cursos</w:t>
      </w:r>
      <w:r w:rsidR="00F71A48" w:rsidRPr="00F71A48">
        <w:t>: uma</w:t>
      </w:r>
      <w:r w:rsidR="00F71A48">
        <w:t xml:space="preserve"> página com a lista de todos os cursos que existem na faculdade.</w:t>
      </w:r>
      <w:r w:rsidR="00A35947">
        <w:t xml:space="preserve"> </w:t>
      </w:r>
    </w:p>
    <w:p w:rsidR="00A35947" w:rsidRDefault="00A35947" w:rsidP="00E66AE1">
      <w:pPr>
        <w:pStyle w:val="PargrafodaLista"/>
        <w:numPr>
          <w:ilvl w:val="0"/>
          <w:numId w:val="18"/>
        </w:numPr>
      </w:pPr>
      <w:r>
        <w:rPr>
          <w:b/>
        </w:rPr>
        <w:t>Detalhe de Curso</w:t>
      </w:r>
      <w:r>
        <w:t>: ao ver um curso, devemos ser capazes de ver os detalhes dos cursos: grade horária sugerida, conteúdo, objetivo de formação, etc.</w:t>
      </w:r>
    </w:p>
    <w:p w:rsidR="00A35947" w:rsidRDefault="00A35947" w:rsidP="00E66AE1">
      <w:pPr>
        <w:pStyle w:val="PargrafodaLista"/>
        <w:numPr>
          <w:ilvl w:val="0"/>
          <w:numId w:val="18"/>
        </w:numPr>
      </w:pPr>
      <w:r>
        <w:rPr>
          <w:b/>
        </w:rPr>
        <w:t>Disciplina</w:t>
      </w:r>
      <w:r w:rsidRPr="00A35947">
        <w:t>:</w:t>
      </w:r>
      <w:r>
        <w:t xml:space="preserve"> Clicando na disciplina, queremos ver a descrição dela: conteúdo, bibliografia, critério de aprovação, etc.</w:t>
      </w:r>
    </w:p>
    <w:p w:rsidR="00A35947" w:rsidRDefault="00A35947" w:rsidP="00E66AE1">
      <w:pPr>
        <w:pStyle w:val="PargrafodaLista"/>
        <w:numPr>
          <w:ilvl w:val="0"/>
          <w:numId w:val="18"/>
        </w:numPr>
      </w:pPr>
      <w:r>
        <w:rPr>
          <w:b/>
        </w:rPr>
        <w:t>Notícias</w:t>
      </w:r>
      <w:r w:rsidRPr="00A35947">
        <w:t>:</w:t>
      </w:r>
      <w:r>
        <w:t xml:space="preserve"> Uma sequência de artigos de novidades da faculdade. As notícias devem ter uma imagem associada.</w:t>
      </w:r>
    </w:p>
    <w:p w:rsidR="00A35947" w:rsidRDefault="00A35947" w:rsidP="00A35947"/>
    <w:p w:rsidR="00A35947" w:rsidRDefault="00A35947" w:rsidP="00A35947">
      <w:r>
        <w:t>O conteúdo textual pode ser copiado ou inventado, apenas coloquem algo que faça sentido e sem conteúdo discriminatório ou agressivo. Todas as páginas devem possuir as seguintes características:</w:t>
      </w:r>
    </w:p>
    <w:p w:rsidR="00A35947" w:rsidRDefault="00A35947" w:rsidP="00A35947"/>
    <w:p w:rsidR="00A35947" w:rsidRDefault="00A35947" w:rsidP="00A35947">
      <w:pPr>
        <w:pStyle w:val="PargrafodaLista"/>
        <w:numPr>
          <w:ilvl w:val="0"/>
          <w:numId w:val="19"/>
        </w:numPr>
      </w:pPr>
      <w:r>
        <w:t xml:space="preserve">Cabeçalho: deve ter o nome da faculdade e o </w:t>
      </w:r>
      <w:proofErr w:type="gramStart"/>
      <w:r>
        <w:t>menu</w:t>
      </w:r>
      <w:proofErr w:type="gramEnd"/>
      <w:r>
        <w:t xml:space="preserve"> de navegação entre as páginas.</w:t>
      </w:r>
    </w:p>
    <w:p w:rsidR="00A35947" w:rsidRDefault="00A35947" w:rsidP="00A35947">
      <w:pPr>
        <w:pStyle w:val="PargrafodaLista"/>
        <w:numPr>
          <w:ilvl w:val="0"/>
          <w:numId w:val="19"/>
        </w:numPr>
      </w:pPr>
      <w:r>
        <w:t>Rodapé: Informação de copyright e ano atual.</w:t>
      </w:r>
    </w:p>
    <w:p w:rsidR="00A35947" w:rsidRDefault="00A35947" w:rsidP="00A35947">
      <w:pPr>
        <w:pStyle w:val="PargrafodaLista"/>
        <w:numPr>
          <w:ilvl w:val="0"/>
          <w:numId w:val="19"/>
        </w:numPr>
      </w:pPr>
      <w:r>
        <w:t xml:space="preserve">Imagens: Todas as páginas devem ter imagens associadas ao conteúdo, sempre com o atributo </w:t>
      </w:r>
      <w:proofErr w:type="spellStart"/>
      <w:r w:rsidRPr="00A35947">
        <w:rPr>
          <w:b/>
        </w:rPr>
        <w:t>alt</w:t>
      </w:r>
      <w:proofErr w:type="spellEnd"/>
      <w:r>
        <w:t xml:space="preserve"> declarado com algo que faça sentido na imagem.</w:t>
      </w:r>
    </w:p>
    <w:sectPr w:rsidR="00A35947" w:rsidSect="007827B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F5C" w:rsidRDefault="00167F5C" w:rsidP="00403DAA">
      <w:pPr>
        <w:spacing w:line="240" w:lineRule="auto"/>
      </w:pPr>
      <w:r>
        <w:separator/>
      </w:r>
    </w:p>
  </w:endnote>
  <w:endnote w:type="continuationSeparator" w:id="0">
    <w:p w:rsidR="00167F5C" w:rsidRDefault="00167F5C" w:rsidP="00403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F5C" w:rsidRDefault="00167F5C" w:rsidP="00403DAA">
      <w:pPr>
        <w:spacing w:line="240" w:lineRule="auto"/>
      </w:pPr>
      <w:r>
        <w:separator/>
      </w:r>
    </w:p>
  </w:footnote>
  <w:footnote w:type="continuationSeparator" w:id="0">
    <w:p w:rsidR="00167F5C" w:rsidRDefault="00167F5C" w:rsidP="00403D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F5C" w:rsidRPr="00101F7D" w:rsidRDefault="00167F5C" w:rsidP="00403DAA">
    <w:pPr>
      <w:pStyle w:val="Cabealho"/>
      <w:spacing w:line="300" w:lineRule="auto"/>
      <w:rPr>
        <w:b/>
        <w:sz w:val="20"/>
        <w:szCs w:val="20"/>
      </w:rPr>
    </w:pPr>
    <w:r w:rsidRPr="00101F7D">
      <w:rPr>
        <w:b/>
        <w:sz w:val="20"/>
        <w:szCs w:val="20"/>
      </w:rPr>
      <w:t>Faculdade Impacta de Tecnologia</w:t>
    </w:r>
  </w:p>
  <w:p w:rsidR="00167F5C" w:rsidRPr="00101F7D" w:rsidRDefault="00167F5C" w:rsidP="00403DAA">
    <w:pPr>
      <w:pStyle w:val="Cabealho"/>
      <w:spacing w:line="300" w:lineRule="auto"/>
      <w:rPr>
        <w:b/>
        <w:sz w:val="20"/>
        <w:szCs w:val="20"/>
      </w:rPr>
    </w:pPr>
    <w:r>
      <w:rPr>
        <w:b/>
        <w:sz w:val="20"/>
        <w:szCs w:val="20"/>
      </w:rPr>
      <w:t>Bacharelado em Sistemas da Informação</w:t>
    </w:r>
  </w:p>
  <w:p w:rsidR="00167F5C" w:rsidRDefault="00167F5C" w:rsidP="00403DAA">
    <w:pPr>
      <w:pStyle w:val="Cabealho"/>
      <w:spacing w:line="300" w:lineRule="auto"/>
      <w:rPr>
        <w:b/>
        <w:sz w:val="20"/>
        <w:szCs w:val="20"/>
      </w:rPr>
    </w:pPr>
    <w:r>
      <w:rPr>
        <w:b/>
        <w:sz w:val="20"/>
        <w:szCs w:val="20"/>
      </w:rPr>
      <w:t>Disciplina: Tecnologias Web – 2</w:t>
    </w:r>
    <w:r w:rsidRPr="00101F7D">
      <w:rPr>
        <w:b/>
        <w:sz w:val="20"/>
        <w:szCs w:val="20"/>
      </w:rPr>
      <w:t xml:space="preserve">º </w:t>
    </w:r>
    <w:r>
      <w:rPr>
        <w:b/>
        <w:sz w:val="20"/>
        <w:szCs w:val="20"/>
      </w:rPr>
      <w:t>Semestre 2017 - TB</w:t>
    </w:r>
  </w:p>
  <w:p w:rsidR="00167F5C" w:rsidRPr="00101F7D" w:rsidRDefault="00167F5C" w:rsidP="00403DAA">
    <w:pPr>
      <w:pStyle w:val="Cabealho"/>
      <w:spacing w:line="300" w:lineRule="auto"/>
      <w:rPr>
        <w:b/>
        <w:sz w:val="20"/>
        <w:szCs w:val="20"/>
      </w:rPr>
    </w:pPr>
    <w:r w:rsidRPr="00101F7D">
      <w:rPr>
        <w:b/>
        <w:sz w:val="20"/>
        <w:szCs w:val="20"/>
      </w:rPr>
      <w:t xml:space="preserve">Professor </w:t>
    </w:r>
    <w:r>
      <w:rPr>
        <w:b/>
        <w:sz w:val="20"/>
        <w:szCs w:val="20"/>
      </w:rPr>
      <w:t xml:space="preserve">Yuri </w:t>
    </w:r>
    <w:proofErr w:type="spellStart"/>
    <w:r>
      <w:rPr>
        <w:b/>
        <w:sz w:val="20"/>
        <w:szCs w:val="20"/>
      </w:rPr>
      <w:t>Dirickson</w:t>
    </w:r>
    <w:proofErr w:type="spellEnd"/>
    <w:r w:rsidRPr="00101F7D">
      <w:rPr>
        <w:b/>
        <w:sz w:val="20"/>
        <w:szCs w:val="20"/>
      </w:rPr>
      <w:t xml:space="preserve"> (</w:t>
    </w:r>
    <w:hyperlink r:id="rId1" w:history="1">
      <w:r w:rsidRPr="00AC7CAB">
        <w:rPr>
          <w:rStyle w:val="Hyperlink"/>
          <w:b/>
          <w:sz w:val="20"/>
          <w:szCs w:val="20"/>
        </w:rPr>
        <w:t>yuri.dirickson@impacta.edu.br</w:t>
      </w:r>
    </w:hyperlink>
    <w:r>
      <w:rPr>
        <w:b/>
        <w:sz w:val="20"/>
        <w:szCs w:val="20"/>
      </w:rPr>
      <w:t>)</w:t>
    </w:r>
  </w:p>
  <w:p w:rsidR="00167F5C" w:rsidRDefault="00167F5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664"/>
    <w:multiLevelType w:val="hybridMultilevel"/>
    <w:tmpl w:val="BF2CA3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0A612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7D91680"/>
    <w:multiLevelType w:val="hybridMultilevel"/>
    <w:tmpl w:val="CD92FD1E"/>
    <w:lvl w:ilvl="0" w:tplc="C8B42372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81108"/>
    <w:multiLevelType w:val="hybridMultilevel"/>
    <w:tmpl w:val="3CB2F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20E3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E72286C"/>
    <w:multiLevelType w:val="hybridMultilevel"/>
    <w:tmpl w:val="0726A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03E4A"/>
    <w:multiLevelType w:val="hybridMultilevel"/>
    <w:tmpl w:val="BF546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86657"/>
    <w:multiLevelType w:val="hybridMultilevel"/>
    <w:tmpl w:val="A94E922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2484A9E"/>
    <w:multiLevelType w:val="hybridMultilevel"/>
    <w:tmpl w:val="3E9C7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3D017B"/>
    <w:multiLevelType w:val="hybridMultilevel"/>
    <w:tmpl w:val="DA965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0D445A"/>
    <w:multiLevelType w:val="hybridMultilevel"/>
    <w:tmpl w:val="D506D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97BA1"/>
    <w:multiLevelType w:val="hybridMultilevel"/>
    <w:tmpl w:val="69A8A98C"/>
    <w:lvl w:ilvl="0" w:tplc="A520518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047D10"/>
    <w:multiLevelType w:val="hybridMultilevel"/>
    <w:tmpl w:val="5CCA1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B053E5"/>
    <w:multiLevelType w:val="hybridMultilevel"/>
    <w:tmpl w:val="125A8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DB0338"/>
    <w:multiLevelType w:val="hybridMultilevel"/>
    <w:tmpl w:val="564C0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1C58BD"/>
    <w:multiLevelType w:val="hybridMultilevel"/>
    <w:tmpl w:val="D310BD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1048C5"/>
    <w:multiLevelType w:val="hybridMultilevel"/>
    <w:tmpl w:val="EFB0D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BD2769"/>
    <w:multiLevelType w:val="hybridMultilevel"/>
    <w:tmpl w:val="AA16A2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386BBC"/>
    <w:multiLevelType w:val="hybridMultilevel"/>
    <w:tmpl w:val="6C22F69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7727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E9050D8"/>
    <w:multiLevelType w:val="hybridMultilevel"/>
    <w:tmpl w:val="8312EC16"/>
    <w:lvl w:ilvl="0" w:tplc="6E3ECAAC">
      <w:start w:val="20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550509"/>
    <w:multiLevelType w:val="hybridMultilevel"/>
    <w:tmpl w:val="A77483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7"/>
  </w:num>
  <w:num w:numId="6">
    <w:abstractNumId w:val="1"/>
  </w:num>
  <w:num w:numId="7">
    <w:abstractNumId w:val="5"/>
  </w:num>
  <w:num w:numId="8">
    <w:abstractNumId w:val="14"/>
  </w:num>
  <w:num w:numId="9">
    <w:abstractNumId w:val="18"/>
  </w:num>
  <w:num w:numId="10">
    <w:abstractNumId w:val="15"/>
  </w:num>
  <w:num w:numId="11">
    <w:abstractNumId w:val="6"/>
  </w:num>
  <w:num w:numId="12">
    <w:abstractNumId w:val="19"/>
  </w:num>
  <w:num w:numId="13">
    <w:abstractNumId w:val="21"/>
  </w:num>
  <w:num w:numId="14">
    <w:abstractNumId w:val="7"/>
  </w:num>
  <w:num w:numId="15">
    <w:abstractNumId w:val="8"/>
  </w:num>
  <w:num w:numId="16">
    <w:abstractNumId w:val="0"/>
  </w:num>
  <w:num w:numId="17">
    <w:abstractNumId w:val="16"/>
  </w:num>
  <w:num w:numId="18">
    <w:abstractNumId w:val="12"/>
  </w:num>
  <w:num w:numId="19">
    <w:abstractNumId w:val="10"/>
  </w:num>
  <w:num w:numId="20">
    <w:abstractNumId w:val="13"/>
  </w:num>
  <w:num w:numId="21">
    <w:abstractNumId w:val="9"/>
  </w:num>
  <w:num w:numId="22">
    <w:abstractNumId w:val="3"/>
  </w:num>
  <w:num w:numId="23">
    <w:abstractNumId w:val="11"/>
  </w:num>
  <w:num w:numId="24">
    <w:abstractNumId w:val="2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50"/>
    <w:rsid w:val="000020B0"/>
    <w:rsid w:val="00023320"/>
    <w:rsid w:val="00032E3C"/>
    <w:rsid w:val="0003404E"/>
    <w:rsid w:val="000C590D"/>
    <w:rsid w:val="000E6DB7"/>
    <w:rsid w:val="00102696"/>
    <w:rsid w:val="00111842"/>
    <w:rsid w:val="00125353"/>
    <w:rsid w:val="0016451E"/>
    <w:rsid w:val="00167F5C"/>
    <w:rsid w:val="00175017"/>
    <w:rsid w:val="00176FB4"/>
    <w:rsid w:val="00181BCA"/>
    <w:rsid w:val="001842A6"/>
    <w:rsid w:val="001926E3"/>
    <w:rsid w:val="001D0969"/>
    <w:rsid w:val="001D6ECA"/>
    <w:rsid w:val="001E5136"/>
    <w:rsid w:val="0024712E"/>
    <w:rsid w:val="00253C68"/>
    <w:rsid w:val="00266537"/>
    <w:rsid w:val="00272AB1"/>
    <w:rsid w:val="00291253"/>
    <w:rsid w:val="00296780"/>
    <w:rsid w:val="0029688D"/>
    <w:rsid w:val="002B623A"/>
    <w:rsid w:val="002C64BD"/>
    <w:rsid w:val="002E1212"/>
    <w:rsid w:val="002E585C"/>
    <w:rsid w:val="002E610D"/>
    <w:rsid w:val="002F1250"/>
    <w:rsid w:val="002F2C32"/>
    <w:rsid w:val="00307B4F"/>
    <w:rsid w:val="00310835"/>
    <w:rsid w:val="00314527"/>
    <w:rsid w:val="00341A8E"/>
    <w:rsid w:val="003531DF"/>
    <w:rsid w:val="003563BB"/>
    <w:rsid w:val="00360641"/>
    <w:rsid w:val="003A5CD1"/>
    <w:rsid w:val="003B4307"/>
    <w:rsid w:val="003B7947"/>
    <w:rsid w:val="00403D41"/>
    <w:rsid w:val="00403DAA"/>
    <w:rsid w:val="0043061C"/>
    <w:rsid w:val="004439D4"/>
    <w:rsid w:val="00453A0F"/>
    <w:rsid w:val="0049608D"/>
    <w:rsid w:val="004A2D31"/>
    <w:rsid w:val="004D332E"/>
    <w:rsid w:val="004D58B5"/>
    <w:rsid w:val="004E3F27"/>
    <w:rsid w:val="004F4205"/>
    <w:rsid w:val="005058DE"/>
    <w:rsid w:val="0051330A"/>
    <w:rsid w:val="00542A94"/>
    <w:rsid w:val="0054552F"/>
    <w:rsid w:val="00550114"/>
    <w:rsid w:val="00552FF4"/>
    <w:rsid w:val="00557B86"/>
    <w:rsid w:val="0056651B"/>
    <w:rsid w:val="005A3906"/>
    <w:rsid w:val="005D34C9"/>
    <w:rsid w:val="005E014A"/>
    <w:rsid w:val="005E2285"/>
    <w:rsid w:val="005E29DE"/>
    <w:rsid w:val="005E6005"/>
    <w:rsid w:val="005E722D"/>
    <w:rsid w:val="005F3DB6"/>
    <w:rsid w:val="0061166C"/>
    <w:rsid w:val="00616032"/>
    <w:rsid w:val="00620043"/>
    <w:rsid w:val="00626B5C"/>
    <w:rsid w:val="0064730D"/>
    <w:rsid w:val="00654A56"/>
    <w:rsid w:val="006700B8"/>
    <w:rsid w:val="00674728"/>
    <w:rsid w:val="00685005"/>
    <w:rsid w:val="006A4115"/>
    <w:rsid w:val="006B0BE2"/>
    <w:rsid w:val="006B7A23"/>
    <w:rsid w:val="006C0946"/>
    <w:rsid w:val="006C33F0"/>
    <w:rsid w:val="006C37DA"/>
    <w:rsid w:val="006E56BD"/>
    <w:rsid w:val="006F4F81"/>
    <w:rsid w:val="0070668E"/>
    <w:rsid w:val="00723AEB"/>
    <w:rsid w:val="00737242"/>
    <w:rsid w:val="00773A51"/>
    <w:rsid w:val="007802FA"/>
    <w:rsid w:val="007827BE"/>
    <w:rsid w:val="007830A7"/>
    <w:rsid w:val="007841D2"/>
    <w:rsid w:val="007857CD"/>
    <w:rsid w:val="007859A7"/>
    <w:rsid w:val="00786CAA"/>
    <w:rsid w:val="00792B3B"/>
    <w:rsid w:val="007931DD"/>
    <w:rsid w:val="007A6D62"/>
    <w:rsid w:val="007B031B"/>
    <w:rsid w:val="007B6CC1"/>
    <w:rsid w:val="007C5F21"/>
    <w:rsid w:val="007E04A5"/>
    <w:rsid w:val="008170F6"/>
    <w:rsid w:val="00817C63"/>
    <w:rsid w:val="00840B80"/>
    <w:rsid w:val="00852836"/>
    <w:rsid w:val="00856347"/>
    <w:rsid w:val="00886211"/>
    <w:rsid w:val="00892475"/>
    <w:rsid w:val="008B0395"/>
    <w:rsid w:val="008B248C"/>
    <w:rsid w:val="008B67F0"/>
    <w:rsid w:val="008C3410"/>
    <w:rsid w:val="008C6662"/>
    <w:rsid w:val="008E6167"/>
    <w:rsid w:val="008F6C29"/>
    <w:rsid w:val="009029E7"/>
    <w:rsid w:val="0091548B"/>
    <w:rsid w:val="009247E8"/>
    <w:rsid w:val="0095262C"/>
    <w:rsid w:val="00960772"/>
    <w:rsid w:val="00962081"/>
    <w:rsid w:val="00966475"/>
    <w:rsid w:val="009713D4"/>
    <w:rsid w:val="00997668"/>
    <w:rsid w:val="009A4371"/>
    <w:rsid w:val="009A6398"/>
    <w:rsid w:val="009C2052"/>
    <w:rsid w:val="009E72EC"/>
    <w:rsid w:val="009F2E47"/>
    <w:rsid w:val="00A11C42"/>
    <w:rsid w:val="00A174BC"/>
    <w:rsid w:val="00A35947"/>
    <w:rsid w:val="00A436B3"/>
    <w:rsid w:val="00A444E7"/>
    <w:rsid w:val="00A516DA"/>
    <w:rsid w:val="00A522FC"/>
    <w:rsid w:val="00A61968"/>
    <w:rsid w:val="00AA72B7"/>
    <w:rsid w:val="00AB3003"/>
    <w:rsid w:val="00AD2598"/>
    <w:rsid w:val="00AF3403"/>
    <w:rsid w:val="00B31946"/>
    <w:rsid w:val="00B3533F"/>
    <w:rsid w:val="00B5213E"/>
    <w:rsid w:val="00B5243A"/>
    <w:rsid w:val="00B54024"/>
    <w:rsid w:val="00B66F14"/>
    <w:rsid w:val="00B74BE8"/>
    <w:rsid w:val="00BB72F5"/>
    <w:rsid w:val="00BC04CC"/>
    <w:rsid w:val="00BE7E7E"/>
    <w:rsid w:val="00BF70B8"/>
    <w:rsid w:val="00C213B4"/>
    <w:rsid w:val="00C3065C"/>
    <w:rsid w:val="00C377FB"/>
    <w:rsid w:val="00C419CE"/>
    <w:rsid w:val="00C42A37"/>
    <w:rsid w:val="00C51FC7"/>
    <w:rsid w:val="00C52727"/>
    <w:rsid w:val="00C6302F"/>
    <w:rsid w:val="00CA0466"/>
    <w:rsid w:val="00CF5B8D"/>
    <w:rsid w:val="00D24FED"/>
    <w:rsid w:val="00D74DAF"/>
    <w:rsid w:val="00D96B2F"/>
    <w:rsid w:val="00D97EA4"/>
    <w:rsid w:val="00DB5009"/>
    <w:rsid w:val="00E005D3"/>
    <w:rsid w:val="00E36EEB"/>
    <w:rsid w:val="00E45CA6"/>
    <w:rsid w:val="00E61F07"/>
    <w:rsid w:val="00E66AE1"/>
    <w:rsid w:val="00E66C92"/>
    <w:rsid w:val="00EC7678"/>
    <w:rsid w:val="00EF3D8C"/>
    <w:rsid w:val="00F02FAB"/>
    <w:rsid w:val="00F17A5E"/>
    <w:rsid w:val="00F33BD5"/>
    <w:rsid w:val="00F412D8"/>
    <w:rsid w:val="00F61BB1"/>
    <w:rsid w:val="00F71A48"/>
    <w:rsid w:val="00F80E2C"/>
    <w:rsid w:val="00FA1E00"/>
    <w:rsid w:val="00FA294C"/>
    <w:rsid w:val="00FC6129"/>
    <w:rsid w:val="00FD3054"/>
    <w:rsid w:val="00FF5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31B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B031B"/>
    <w:pPr>
      <w:keepNext/>
      <w:keepLines/>
      <w:numPr>
        <w:numId w:val="4"/>
      </w:numPr>
      <w:spacing w:after="72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031B"/>
    <w:pPr>
      <w:keepNext/>
      <w:keepLines/>
      <w:numPr>
        <w:ilvl w:val="1"/>
        <w:numId w:val="4"/>
      </w:numPr>
      <w:spacing w:before="200" w:after="480"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031B"/>
    <w:pPr>
      <w:keepNext/>
      <w:keepLines/>
      <w:numPr>
        <w:ilvl w:val="2"/>
        <w:numId w:val="1"/>
      </w:numPr>
      <w:spacing w:after="240" w:line="240" w:lineRule="auto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31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031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B031B"/>
    <w:rPr>
      <w:rFonts w:ascii="Arial" w:eastAsiaTheme="majorEastAsia" w:hAnsi="Arial" w:cstheme="majorBidi"/>
      <w:b/>
      <w:bCs/>
      <w:sz w:val="24"/>
    </w:rPr>
  </w:style>
  <w:style w:type="paragraph" w:styleId="PargrafodaLista">
    <w:name w:val="List Paragraph"/>
    <w:basedOn w:val="Normal"/>
    <w:uiPriority w:val="34"/>
    <w:qFormat/>
    <w:rsid w:val="00557B86"/>
    <w:pPr>
      <w:ind w:left="720"/>
      <w:contextualSpacing/>
    </w:pPr>
  </w:style>
  <w:style w:type="table" w:styleId="Tabelacomgrade">
    <w:name w:val="Table Grid"/>
    <w:basedOn w:val="Tabelanormal"/>
    <w:uiPriority w:val="59"/>
    <w:rsid w:val="00F8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1118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11842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nhideWhenUsed/>
    <w:rsid w:val="00403D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DA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03D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DAA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403DA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E5136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52FF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2F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F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359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31B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B031B"/>
    <w:pPr>
      <w:keepNext/>
      <w:keepLines/>
      <w:numPr>
        <w:numId w:val="4"/>
      </w:numPr>
      <w:spacing w:after="72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031B"/>
    <w:pPr>
      <w:keepNext/>
      <w:keepLines/>
      <w:numPr>
        <w:ilvl w:val="1"/>
        <w:numId w:val="4"/>
      </w:numPr>
      <w:spacing w:before="200" w:after="480"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031B"/>
    <w:pPr>
      <w:keepNext/>
      <w:keepLines/>
      <w:numPr>
        <w:ilvl w:val="2"/>
        <w:numId w:val="1"/>
      </w:numPr>
      <w:spacing w:after="240" w:line="240" w:lineRule="auto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31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031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B031B"/>
    <w:rPr>
      <w:rFonts w:ascii="Arial" w:eastAsiaTheme="majorEastAsia" w:hAnsi="Arial" w:cstheme="majorBidi"/>
      <w:b/>
      <w:bCs/>
      <w:sz w:val="24"/>
    </w:rPr>
  </w:style>
  <w:style w:type="paragraph" w:styleId="PargrafodaLista">
    <w:name w:val="List Paragraph"/>
    <w:basedOn w:val="Normal"/>
    <w:uiPriority w:val="34"/>
    <w:qFormat/>
    <w:rsid w:val="00557B86"/>
    <w:pPr>
      <w:ind w:left="720"/>
      <w:contextualSpacing/>
    </w:pPr>
  </w:style>
  <w:style w:type="table" w:styleId="Tabelacomgrade">
    <w:name w:val="Table Grid"/>
    <w:basedOn w:val="Tabelanormal"/>
    <w:uiPriority w:val="59"/>
    <w:rsid w:val="00F8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1118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11842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nhideWhenUsed/>
    <w:rsid w:val="00403D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DA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03D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DAA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403DA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E5136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52FF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2F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F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359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8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x/s!AsfYotShRmV9gTvz3wZjgf4PMbH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Sistema_de_Gest%C3%A3o_da_Aprendizag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ges.githu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uri.dirickson@impacta.edu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98E6CB32.dotm</Template>
  <TotalTime>0</TotalTime>
  <Pages>4</Pages>
  <Words>746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fsousa</dc:creator>
  <cp:lastModifiedBy>Yuri Maximilian Rottner Dirickson</cp:lastModifiedBy>
  <cp:revision>2</cp:revision>
  <cp:lastPrinted>2016-03-05T13:12:00Z</cp:lastPrinted>
  <dcterms:created xsi:type="dcterms:W3CDTF">2017-08-21T18:35:00Z</dcterms:created>
  <dcterms:modified xsi:type="dcterms:W3CDTF">2017-08-21T18:35:00Z</dcterms:modified>
</cp:coreProperties>
</file>